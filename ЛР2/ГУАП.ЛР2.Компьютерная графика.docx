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A3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ГУАП</w:t>
      </w: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3A3B" w:rsidRDefault="00000000">
      <w:pPr>
        <w:widowControl w:val="0"/>
        <w:spacing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№41</w:t>
      </w:r>
    </w:p>
    <w:p w:rsidR="007E3A3B" w:rsidRDefault="007E3A3B">
      <w:pPr>
        <w:widowControl w:val="0"/>
        <w:spacing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7E3A3B" w:rsidRDefault="007E3A3B">
      <w:pPr>
        <w:widowControl w:val="0"/>
        <w:spacing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7E3A3B" w:rsidRDefault="00000000">
      <w:pPr>
        <w:widowControl w:val="0"/>
        <w:spacing w:after="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7E3A3B" w:rsidRDefault="00000000">
      <w:pPr>
        <w:widowControl w:val="0"/>
        <w:spacing w:after="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 С ОЦЕНКОЙ</w:t>
      </w:r>
    </w:p>
    <w:p w:rsidR="007E3A3B" w:rsidRDefault="007E3A3B">
      <w:pPr>
        <w:widowControl w:val="0"/>
        <w:spacing w:after="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000000">
      <w:pPr>
        <w:widowControl w:val="0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Style w:val="a5"/>
        <w:tblW w:w="9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83"/>
        <w:gridCol w:w="2829"/>
        <w:gridCol w:w="250"/>
        <w:gridCol w:w="3026"/>
      </w:tblGrid>
      <w:tr w:rsidR="007E3A3B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E3A3B" w:rsidRDefault="007E3A3B">
            <w:pPr>
              <w:widowControl w:val="0"/>
              <w:spacing w:before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3A3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доцент,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кодн.тех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.наук</w:t>
            </w:r>
            <w:proofErr w:type="spellEnd"/>
          </w:p>
          <w:p w:rsidR="007E3A3B" w:rsidRDefault="007C2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pict>
                <v:rect id="_x0000_i1027" alt="" style="width:406pt;height:.05pt;mso-width-percent:0;mso-height-percent:0;mso-width-percent:0;mso-height-percent:0" o:hrpct="868" o:hralign="center" o:hrstd="t" o:hr="t" fillcolor="#a0a0a0" stroked="f"/>
              </w:pict>
            </w:r>
          </w:p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E3A3B" w:rsidRDefault="007C2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pict>
                <v:rect id="_x0000_i1026" alt="" style="width:406pt;height:.05pt;mso-width-percent:0;mso-height-percent:0;mso-width-percent:0;mso-height-percent:0" o:hrpct="868" o:hralign="center" o:hrstd="t" o:hr="t" fillcolor="#a0a0a0" stroked="f"/>
              </w:pict>
            </w:r>
          </w:p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Pr="00B4063A" w:rsidRDefault="00B406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Щёкин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7E3A3B" w:rsidRDefault="007C2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pict>
                <v:rect id="_x0000_i1025" alt="" style="width:406pt;height:.05pt;mso-width-percent:0;mso-height-percent:0;mso-width-percent:0;mso-height-percent:0" o:hrpct="868" o:hralign="center" o:hrstd="t" o:hr="t" fillcolor="#a0a0a0" stroked="f"/>
              </w:pict>
            </w:r>
          </w:p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:rsidR="007E3A3B" w:rsidRDefault="007E3A3B">
      <w:pPr>
        <w:widowControl w:val="0"/>
        <w:spacing w:after="51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7E3A3B" w:rsidRDefault="00000000">
      <w:pPr>
        <w:widowControl w:val="0"/>
        <w:spacing w:after="681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О ЛАБОРАТОРНОЙ РАБОТЕ № </w:t>
      </w:r>
    </w:p>
    <w:p w:rsidR="007E3A3B" w:rsidRDefault="00000000">
      <w:pPr>
        <w:widowControl w:val="0"/>
        <w:spacing w:after="681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ПОПАДАНИЯ ТОЧКИ В ОБЛАСТЬ</w:t>
      </w:r>
    </w:p>
    <w:p w:rsidR="007E3A3B" w:rsidRPr="00B4063A" w:rsidRDefault="00000000">
      <w:pPr>
        <w:widowControl w:val="0"/>
        <w:spacing w:after="681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курсу: </w:t>
      </w:r>
      <w:r w:rsidR="00B4063A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КОМПЬЮТЕРНАЯ ГРАФИКА</w:t>
      </w:r>
    </w:p>
    <w:p w:rsidR="007E3A3B" w:rsidRDefault="007E3A3B">
      <w:pPr>
        <w:widowControl w:val="0"/>
        <w:spacing w:after="200" w:line="24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after="200" w:line="24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000000">
      <w:pPr>
        <w:widowControl w:val="0"/>
        <w:spacing w:after="200" w:line="240" w:lineRule="auto"/>
        <w:ind w:left="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Style w:val="a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4"/>
        <w:gridCol w:w="141"/>
        <w:gridCol w:w="1274"/>
        <w:gridCol w:w="284"/>
        <w:gridCol w:w="2941"/>
        <w:gridCol w:w="250"/>
        <w:gridCol w:w="2625"/>
      </w:tblGrid>
      <w:tr w:rsidR="007E3A3B">
        <w:trPr>
          <w:trHeight w:val="340"/>
        </w:trPr>
        <w:tc>
          <w:tcPr>
            <w:tcW w:w="2268" w:type="dxa"/>
            <w:gridSpan w:val="2"/>
            <w:vAlign w:val="center"/>
          </w:tcPr>
          <w:p w:rsidR="007E3A3B" w:rsidRDefault="00000000">
            <w:pPr>
              <w:widowControl w:val="0"/>
              <w:spacing w:before="14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7E3A3B" w:rsidRPr="00B4063A" w:rsidRDefault="00B4063A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84" w:type="dxa"/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dxa"/>
            <w:tcBorders>
              <w:bottom w:val="single" w:sz="4" w:space="0" w:color="000000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 w:rsidR="007E3A3B" w:rsidRDefault="00000000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Герасимов С.А.</w:t>
            </w:r>
          </w:p>
        </w:tc>
      </w:tr>
      <w:tr w:rsidR="007E3A3B">
        <w:trPr>
          <w:trHeight w:val="167"/>
        </w:trPr>
        <w:tc>
          <w:tcPr>
            <w:tcW w:w="2127" w:type="dxa"/>
            <w:vAlign w:val="center"/>
          </w:tcPr>
          <w:p w:rsidR="007E3A3B" w:rsidRDefault="007E3A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</w:tcBorders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000000"/>
            </w:tcBorders>
            <w:vAlign w:val="center"/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000000"/>
            </w:tcBorders>
            <w:vAlign w:val="center"/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7E3A3B" w:rsidRDefault="007E3A3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E3A3B" w:rsidRDefault="00000000">
      <w:pPr>
        <w:widowControl w:val="0"/>
        <w:spacing w:line="240" w:lineRule="auto"/>
        <w:ind w:left="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9F5AE3" w:rsidRDefault="009F5AE3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0081D" w:rsidRPr="00D0081D" w:rsidRDefault="00D0081D" w:rsidP="00D0081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81D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0081D" w:rsidRPr="00D0081D" w:rsidRDefault="00D0081D" w:rsidP="00D0081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81D">
        <w:rPr>
          <w:rFonts w:ascii="Times New Roman" w:hAnsi="Times New Roman" w:cs="Times New Roman"/>
          <w:sz w:val="28"/>
          <w:szCs w:val="28"/>
        </w:rPr>
        <w:t>Работа с трехмерными объектами</w:t>
      </w:r>
    </w:p>
    <w:p w:rsidR="00D0081D" w:rsidRPr="00D0081D" w:rsidRDefault="00D0081D" w:rsidP="00D0081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81D">
        <w:rPr>
          <w:rFonts w:ascii="Times New Roman" w:hAnsi="Times New Roman" w:cs="Times New Roman"/>
          <w:sz w:val="28"/>
          <w:szCs w:val="28"/>
        </w:rPr>
        <w:t>Создать приложение, выводящее объемный объект средствами Open GL.</w:t>
      </w:r>
    </w:p>
    <w:p w:rsidR="009F5AE3" w:rsidRDefault="00D0081D" w:rsidP="00D0081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081D">
        <w:rPr>
          <w:rFonts w:ascii="Times New Roman" w:hAnsi="Times New Roman" w:cs="Times New Roman"/>
          <w:sz w:val="28"/>
          <w:szCs w:val="28"/>
        </w:rPr>
        <w:t xml:space="preserve">Среда программирования – Visual C++ или QT </w:t>
      </w:r>
      <w:proofErr w:type="spellStart"/>
      <w:r w:rsidRPr="00D0081D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D0081D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0081D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D0081D">
        <w:rPr>
          <w:rFonts w:ascii="Times New Roman" w:hAnsi="Times New Roman" w:cs="Times New Roman"/>
          <w:sz w:val="28"/>
          <w:szCs w:val="28"/>
        </w:rPr>
        <w:t xml:space="preserve"> и Open GL</w:t>
      </w:r>
    </w:p>
    <w:p w:rsidR="009F5AE3" w:rsidRDefault="009F5AE3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5AE3" w:rsidRPr="00D0081D" w:rsidRDefault="00EF1B2F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  <w:r w:rsidRPr="00D0081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D0081D">
        <w:rPr>
          <w:rFonts w:ascii="Menlo" w:eastAsia="Times New Roman" w:hAnsi="Menlo" w:cs="Menlo"/>
          <w:color w:val="AF00DB"/>
          <w:sz w:val="18"/>
          <w:szCs w:val="18"/>
          <w:lang w:val="ru-RU"/>
        </w:rPr>
        <w:t>#include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ru-RU"/>
        </w:rPr>
        <w:t xml:space="preserve"> </w:t>
      </w:r>
      <w:r w:rsidRPr="00D0081D">
        <w:rPr>
          <w:rFonts w:ascii="Menlo" w:eastAsia="Times New Roman" w:hAnsi="Menlo" w:cs="Menlo"/>
          <w:color w:val="A31515"/>
          <w:sz w:val="18"/>
          <w:szCs w:val="18"/>
          <w:lang w:val="ru-RU"/>
        </w:rPr>
        <w:t>&lt;GLFW/glfw3.h&gt;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&lt;</w:t>
      </w:r>
      <w:proofErr w:type="spellStart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unistd.h</w:t>
      </w:r>
      <w:proofErr w:type="spellEnd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&gt;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&lt;GLUT/</w:t>
      </w:r>
      <w:proofErr w:type="spellStart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glut.h</w:t>
      </w:r>
      <w:proofErr w:type="spellEnd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&gt;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&lt;OpenGL/</w:t>
      </w:r>
      <w:proofErr w:type="spellStart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gl.h</w:t>
      </w:r>
      <w:proofErr w:type="spellEnd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&gt;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&lt;</w:t>
      </w:r>
      <w:proofErr w:type="spellStart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math.h</w:t>
      </w:r>
      <w:proofErr w:type="spellEnd"/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&gt;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</w:p>
    <w:p w:rsidR="00D0081D" w:rsidRPr="00D0081D" w:rsidRDefault="00D0081D" w:rsidP="00D0081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typedef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struct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267F99"/>
          <w:sz w:val="18"/>
          <w:szCs w:val="18"/>
          <w:lang w:val="en-US"/>
        </w:rPr>
        <w:t>_POINTFLOAT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x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y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z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} </w:t>
      </w:r>
      <w:r w:rsidRPr="00D0081D">
        <w:rPr>
          <w:rFonts w:ascii="Menlo" w:eastAsia="Times New Roman" w:hAnsi="Menlo" w:cs="Menlo"/>
          <w:color w:val="267F99"/>
          <w:sz w:val="18"/>
          <w:szCs w:val="18"/>
          <w:lang w:val="en-US"/>
        </w:rPr>
        <w:t>POINTFLOAT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*</w:t>
      </w:r>
      <w:r w:rsidRPr="00D0081D">
        <w:rPr>
          <w:rFonts w:ascii="Menlo" w:eastAsia="Times New Roman" w:hAnsi="Menlo" w:cs="Menlo"/>
          <w:color w:val="267F99"/>
          <w:sz w:val="18"/>
          <w:szCs w:val="18"/>
          <w:lang w:val="en-US"/>
        </w:rPr>
        <w:t>PPOINTFLOAT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void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showObj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proofErr w:type="gram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colors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[</w:t>
      </w:r>
      <w:proofErr w:type="gram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]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,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,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,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};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267F99"/>
          <w:sz w:val="18"/>
          <w:szCs w:val="18"/>
          <w:lang w:val="en-US"/>
        </w:rPr>
        <w:t>POINTFLOAT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verties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[</w:t>
      </w:r>
      <w:proofErr w:type="gram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]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{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2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},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{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},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{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},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{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},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{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},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{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},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};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glPushMatrix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glVertexPointer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3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&amp;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verties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glColorPointer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3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&amp;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colors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glEnableClientState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GL_VERTEX_ARRAY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);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glEnableClientState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GL_COLOR_ARRAY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    //glColor3f(0.5f, 0.5f, 0.5f);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glDrawArrays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GL_TRIANGLE_FAN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6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);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glDisableClientState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GL_COLOR_ARRAY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lastRenderedPageBreak/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glDisableClientState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GL_VERTEX_ARRAY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glPopMatrix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D0081D" w:rsidRPr="00D0081D" w:rsidRDefault="00D0081D" w:rsidP="00D0081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}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main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void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alpha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height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700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weith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700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r w:rsidRPr="00D0081D">
        <w:rPr>
          <w:rFonts w:ascii="Menlo" w:eastAsia="Times New Roman" w:hAnsi="Menlo" w:cs="Menlo"/>
          <w:color w:val="267F99"/>
          <w:sz w:val="18"/>
          <w:szCs w:val="18"/>
          <w:lang w:val="en-US"/>
        </w:rPr>
        <w:t>GLFWwindow</w:t>
      </w:r>
      <w:proofErr w:type="spellEnd"/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Initialize the library */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if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!</w:t>
      </w:r>
      <w:proofErr w:type="spellStart"/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glfwInit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())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return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Create a windowed mode window and its OpenGL context */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glfwCreateWindow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height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weith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A31515"/>
          <w:sz w:val="18"/>
          <w:szCs w:val="18"/>
          <w:lang w:val="en-US"/>
        </w:rPr>
        <w:t>"Hello World"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if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!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glfwTerminate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return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}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Make the window's context current */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glfwMakeContextCurrent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glLoadIdentity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();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//</w:t>
      </w:r>
      <w:proofErr w:type="gramStart"/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>glOrtho(</w:t>
      </w:r>
      <w:proofErr w:type="gramEnd"/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-2, 2, -2, 2, -1, 1); // </w:t>
      </w:r>
      <w:proofErr w:type="spellStart"/>
      <w:r w:rsidRPr="00D0081D">
        <w:rPr>
          <w:rFonts w:ascii="Menlo" w:eastAsia="Times New Roman" w:hAnsi="Menlo" w:cs="Menlo"/>
          <w:color w:val="008000"/>
          <w:sz w:val="18"/>
          <w:szCs w:val="18"/>
          <w:lang w:val="ru-RU"/>
        </w:rPr>
        <w:t>ортоганальная</w:t>
      </w:r>
      <w:proofErr w:type="spellEnd"/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ru-RU"/>
        </w:rPr>
        <w:t>проекция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proofErr w:type="gramStart"/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glFrustum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proofErr w:type="gramEnd"/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2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80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// 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ru-RU"/>
        </w:rPr>
        <w:t>перспективная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ru-RU"/>
        </w:rPr>
        <w:t>проекция</w:t>
      </w: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glTranslatef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5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);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glRotated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90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Loop until the user closes the window */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D0081D">
        <w:rPr>
          <w:rFonts w:ascii="Menlo" w:eastAsia="Times New Roman" w:hAnsi="Menlo" w:cs="Menlo"/>
          <w:color w:val="AF00DB"/>
          <w:sz w:val="18"/>
          <w:szCs w:val="18"/>
          <w:lang w:val="en-US"/>
        </w:rPr>
        <w:t>while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D0081D">
        <w:rPr>
          <w:rFonts w:ascii="Menlo" w:eastAsia="Times New Roman" w:hAnsi="Menlo" w:cs="Menlo"/>
          <w:color w:val="000000"/>
          <w:sz w:val="18"/>
          <w:szCs w:val="18"/>
          <w:lang w:val="en-US"/>
        </w:rPr>
        <w:t>!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glfwWindowShouldClose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))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{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glClearColor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0.7f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1.0f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0.7f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glClear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00FF"/>
          <w:sz w:val="18"/>
          <w:szCs w:val="18"/>
          <w:lang w:val="en-US"/>
        </w:rPr>
        <w:t>GL_COLOR_BUFFER_BIT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showObj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glRotatef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glfwPollEvents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D0081D">
        <w:rPr>
          <w:rFonts w:ascii="Menlo" w:eastAsia="Times New Roman" w:hAnsi="Menlo" w:cs="Menlo"/>
          <w:color w:val="795E26"/>
          <w:sz w:val="18"/>
          <w:szCs w:val="18"/>
          <w:lang w:val="en-US"/>
        </w:rPr>
        <w:t>glfwSwapBuffers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D0081D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0081D">
        <w:rPr>
          <w:rFonts w:ascii="Menlo" w:eastAsia="Times New Roman" w:hAnsi="Menlo" w:cs="Menlo"/>
          <w:color w:val="795E26"/>
          <w:sz w:val="18"/>
          <w:szCs w:val="18"/>
          <w:lang w:val="ru-RU"/>
        </w:rPr>
        <w:t>usleep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>(</w:t>
      </w:r>
      <w:proofErr w:type="gramEnd"/>
      <w:r w:rsidRPr="00D0081D">
        <w:rPr>
          <w:rFonts w:ascii="Menlo" w:eastAsia="Times New Roman" w:hAnsi="Menlo" w:cs="Menlo"/>
          <w:color w:val="098658"/>
          <w:sz w:val="18"/>
          <w:szCs w:val="18"/>
          <w:lang w:val="ru-RU"/>
        </w:rPr>
        <w:t>1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 xml:space="preserve">    }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 xml:space="preserve">    </w:t>
      </w:r>
      <w:proofErr w:type="spellStart"/>
      <w:proofErr w:type="gramStart"/>
      <w:r w:rsidRPr="00D0081D">
        <w:rPr>
          <w:rFonts w:ascii="Menlo" w:eastAsia="Times New Roman" w:hAnsi="Menlo" w:cs="Menlo"/>
          <w:color w:val="795E26"/>
          <w:sz w:val="18"/>
          <w:szCs w:val="18"/>
          <w:lang w:val="ru-RU"/>
        </w:rPr>
        <w:t>glfwTerminate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>(</w:t>
      </w:r>
      <w:proofErr w:type="gramEnd"/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>);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 xml:space="preserve">    </w:t>
      </w:r>
      <w:proofErr w:type="spellStart"/>
      <w:r w:rsidRPr="00D0081D">
        <w:rPr>
          <w:rFonts w:ascii="Menlo" w:eastAsia="Times New Roman" w:hAnsi="Menlo" w:cs="Menlo"/>
          <w:color w:val="AF00DB"/>
          <w:sz w:val="18"/>
          <w:szCs w:val="18"/>
          <w:lang w:val="ru-RU"/>
        </w:rPr>
        <w:t>return</w:t>
      </w:r>
      <w:proofErr w:type="spellEnd"/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 xml:space="preserve"> </w:t>
      </w:r>
      <w:r w:rsidRPr="00D0081D">
        <w:rPr>
          <w:rFonts w:ascii="Menlo" w:eastAsia="Times New Roman" w:hAnsi="Menlo" w:cs="Menlo"/>
          <w:color w:val="098658"/>
          <w:sz w:val="18"/>
          <w:szCs w:val="18"/>
          <w:lang w:val="ru-RU"/>
        </w:rPr>
        <w:t>0</w:t>
      </w:r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>;</w:t>
      </w:r>
    </w:p>
    <w:p w:rsidR="00D0081D" w:rsidRPr="00D0081D" w:rsidRDefault="00D0081D" w:rsidP="00D0081D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D0081D">
        <w:rPr>
          <w:rFonts w:ascii="Menlo" w:eastAsia="Times New Roman" w:hAnsi="Menlo" w:cs="Menlo"/>
          <w:color w:val="3B3B3B"/>
          <w:sz w:val="18"/>
          <w:szCs w:val="18"/>
          <w:lang w:val="ru-RU"/>
        </w:rPr>
        <w:t>}</w:t>
      </w:r>
    </w:p>
    <w:p w:rsidR="00EF1B2F" w:rsidRPr="00D0081D" w:rsidRDefault="00EF1B2F" w:rsidP="009F5AE3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1B2F" w:rsidRDefault="00EF1B2F" w:rsidP="009F5AE3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Снимок экрана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F1B2F" w:rsidRPr="00EF1B2F" w:rsidRDefault="00EF1B2F" w:rsidP="009F5AE3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756B94" w:rsidRPr="00756B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FE2802" wp14:editId="12D52519">
            <wp:extent cx="5733415" cy="5899150"/>
            <wp:effectExtent l="0" t="0" r="0" b="6350"/>
            <wp:docPr id="115303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6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2F" w:rsidRPr="00EF1B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466" w:rsidRDefault="007C2466" w:rsidP="00EF1B2F">
      <w:pPr>
        <w:spacing w:line="240" w:lineRule="auto"/>
      </w:pPr>
      <w:r>
        <w:separator/>
      </w:r>
    </w:p>
  </w:endnote>
  <w:endnote w:type="continuationSeparator" w:id="0">
    <w:p w:rsidR="007C2466" w:rsidRDefault="007C2466" w:rsidP="00EF1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466" w:rsidRDefault="007C2466" w:rsidP="00EF1B2F">
      <w:pPr>
        <w:spacing w:line="240" w:lineRule="auto"/>
      </w:pPr>
      <w:r>
        <w:separator/>
      </w:r>
    </w:p>
  </w:footnote>
  <w:footnote w:type="continuationSeparator" w:id="0">
    <w:p w:rsidR="007C2466" w:rsidRDefault="007C2466" w:rsidP="00EF1B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C27"/>
    <w:multiLevelType w:val="multilevel"/>
    <w:tmpl w:val="9580C13E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0259F1"/>
    <w:multiLevelType w:val="multilevel"/>
    <w:tmpl w:val="71FC3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37382886">
    <w:abstractNumId w:val="1"/>
  </w:num>
  <w:num w:numId="2" w16cid:durableId="13861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B94"/>
    <w:rsid w:val="00406B91"/>
    <w:rsid w:val="00675CA9"/>
    <w:rsid w:val="00756B94"/>
    <w:rsid w:val="007C2466"/>
    <w:rsid w:val="007E3A3B"/>
    <w:rsid w:val="0081082C"/>
    <w:rsid w:val="008C54B5"/>
    <w:rsid w:val="009F5AE3"/>
    <w:rsid w:val="00A015AA"/>
    <w:rsid w:val="00B4063A"/>
    <w:rsid w:val="00C329BB"/>
    <w:rsid w:val="00D0081D"/>
    <w:rsid w:val="00ED5B6A"/>
    <w:rsid w:val="00E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F8747-C4DC-464F-B5AE-A575FBA7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EF1B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F1B2F"/>
  </w:style>
  <w:style w:type="paragraph" w:styleId="ab">
    <w:name w:val="footer"/>
    <w:basedOn w:val="a"/>
    <w:link w:val="ac"/>
    <w:uiPriority w:val="99"/>
    <w:unhideWhenUsed/>
    <w:rsid w:val="00EF1B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gerasimov/Library/Group%20Containers/UBF8T346G9.Office/User%20Content.localized/Templates.localized/&#1043;&#1059;&#1040;&#1055;.&#1064;&#1072;&#1073;&#1083;&#1086;&#1085;%20&#1051;&#1056;%20&#1087;&#1086;%20&#1050;&#1086;&#1084;&#1087;&#1100;&#1102;&#1090;&#1077;&#1088;&#1085;&#1086;&#1080;&#774;%20&#1075;&#1088;&#1072;&#1092;&#1080;&#1082;&#10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ГУАП.Шаблон ЛР по Компьютерной графике.dotx</Template>
  <TotalTime>2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sergy gerasimow</cp:lastModifiedBy>
  <cp:revision>1</cp:revision>
  <dcterms:created xsi:type="dcterms:W3CDTF">2024-09-07T09:40:00Z</dcterms:created>
  <dcterms:modified xsi:type="dcterms:W3CDTF">2024-09-07T11:24:00Z</dcterms:modified>
</cp:coreProperties>
</file>